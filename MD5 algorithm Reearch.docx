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954B" w14:textId="7BFC455E" w:rsidR="00E279B8" w:rsidRDefault="00E279B8" w:rsidP="00696BEA">
      <w:pPr>
        <w:pStyle w:val="Subtitle"/>
        <w:ind w:left="0"/>
        <w:jc w:val="left"/>
      </w:pPr>
    </w:p>
    <w:p w14:paraId="50119B19" w14:textId="4574CEDF" w:rsidR="00E279B8" w:rsidRDefault="00696BEA" w:rsidP="00696BEA">
      <w:pPr>
        <w:pStyle w:val="Logo"/>
        <w:tabs>
          <w:tab w:val="left" w:pos="6282"/>
        </w:tabs>
        <w:jc w:val="center"/>
      </w:pPr>
      <w:r>
        <w:t>MD5 algorithm in C</w:t>
      </w:r>
    </w:p>
    <w:p w14:paraId="1753FAC5" w14:textId="26A44D0D" w:rsidR="00907CBB" w:rsidRDefault="00696BEA" w:rsidP="00696BEA">
      <w:pPr>
        <w:ind w:left="0"/>
        <w:jc w:val="center"/>
        <w:rPr>
          <w:noProof/>
          <w:sz w:val="48"/>
          <w:szCs w:val="48"/>
        </w:rPr>
      </w:pPr>
      <w:r w:rsidRPr="00696BEA">
        <w:rPr>
          <w:noProof/>
          <w:sz w:val="48"/>
          <w:szCs w:val="48"/>
        </w:rPr>
        <w:t>Research</w:t>
      </w:r>
    </w:p>
    <w:p w14:paraId="082CB0F6" w14:textId="57DF6635" w:rsidR="00696BEA" w:rsidRDefault="00696BEA" w:rsidP="00696BEA">
      <w:pPr>
        <w:ind w:left="0"/>
        <w:jc w:val="center"/>
        <w:rPr>
          <w:noProof/>
          <w:sz w:val="48"/>
          <w:szCs w:val="48"/>
        </w:rPr>
      </w:pPr>
      <w:r>
        <w:rPr>
          <w:noProof/>
          <w:sz w:val="48"/>
          <w:szCs w:val="48"/>
        </w:rPr>
        <w:t>G00346996</w:t>
      </w:r>
    </w:p>
    <w:p w14:paraId="3060F711" w14:textId="12F30BAA" w:rsidR="00696BEA" w:rsidRDefault="00696BEA" w:rsidP="00696BEA">
      <w:pPr>
        <w:ind w:left="0"/>
        <w:jc w:val="center"/>
        <w:rPr>
          <w:noProof/>
          <w:sz w:val="48"/>
          <w:szCs w:val="48"/>
        </w:rPr>
      </w:pPr>
    </w:p>
    <w:p w14:paraId="11132CFC" w14:textId="27B18A2D" w:rsidR="00696BEA" w:rsidRDefault="00696BEA" w:rsidP="00696BEA">
      <w:pPr>
        <w:ind w:left="0"/>
        <w:jc w:val="center"/>
        <w:rPr>
          <w:noProof/>
          <w:sz w:val="48"/>
          <w:szCs w:val="48"/>
        </w:rPr>
      </w:pPr>
    </w:p>
    <w:p w14:paraId="610EB6E3" w14:textId="0C8B1ACE" w:rsidR="00696BEA" w:rsidRDefault="00696BEA" w:rsidP="00696BEA">
      <w:pPr>
        <w:ind w:left="0"/>
        <w:jc w:val="center"/>
        <w:rPr>
          <w:noProof/>
          <w:sz w:val="48"/>
          <w:szCs w:val="48"/>
        </w:rPr>
      </w:pPr>
    </w:p>
    <w:p w14:paraId="4F8FF95F" w14:textId="32FF4A47" w:rsidR="00696BEA" w:rsidRDefault="00696BEA" w:rsidP="00696BEA">
      <w:pPr>
        <w:ind w:left="0"/>
        <w:jc w:val="center"/>
        <w:rPr>
          <w:noProof/>
          <w:sz w:val="24"/>
          <w:szCs w:val="24"/>
        </w:rPr>
      </w:pPr>
    </w:p>
    <w:p w14:paraId="0CE14294" w14:textId="4C95E727" w:rsidR="00696BEA" w:rsidRDefault="00696BEA" w:rsidP="00696BEA">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BEA">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MD5 Introduction</w:t>
      </w:r>
    </w:p>
    <w:p w14:paraId="2DD1A387" w14:textId="77777777" w:rsidR="00696BEA" w:rsidRPr="00696BEA" w:rsidRDefault="00696BEA" w:rsidP="00696BEA">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F0300" w14:textId="533FD2A7" w:rsidR="00696BEA" w:rsidRDefault="00696BEA" w:rsidP="00696BEA">
      <w:pPr>
        <w:pStyle w:val="ListParagraph"/>
        <w:numPr>
          <w:ilvl w:val="0"/>
          <w:numId w:val="13"/>
        </w:numPr>
        <w:rPr>
          <w:noProof/>
          <w:sz w:val="24"/>
          <w:szCs w:val="24"/>
        </w:rPr>
      </w:pPr>
      <w:r w:rsidRPr="00696BEA">
        <w:rPr>
          <w:noProof/>
          <w:sz w:val="24"/>
          <w:szCs w:val="24"/>
        </w:rPr>
        <w:t>The MD5 algorithm was dveloped by Professor Ronald L.Rivest in 1991</w:t>
      </w:r>
    </w:p>
    <w:p w14:paraId="52813C1D" w14:textId="44D69D21" w:rsidR="00696BEA" w:rsidRDefault="00696BEA" w:rsidP="00696BEA">
      <w:pPr>
        <w:rPr>
          <w:noProof/>
          <w:sz w:val="24"/>
          <w:szCs w:val="24"/>
        </w:rPr>
      </w:pPr>
    </w:p>
    <w:p w14:paraId="1A77A691" w14:textId="3FCA1E7A" w:rsidR="009D2761" w:rsidRDefault="00696BEA" w:rsidP="00696BEA">
      <w:pPr>
        <w:pStyle w:val="ListParagraph"/>
        <w:numPr>
          <w:ilvl w:val="0"/>
          <w:numId w:val="13"/>
        </w:numPr>
        <w:rPr>
          <w:noProof/>
          <w:sz w:val="24"/>
          <w:szCs w:val="24"/>
        </w:rPr>
      </w:pPr>
      <w:r>
        <w:rPr>
          <w:noProof/>
          <w:sz w:val="24"/>
          <w:szCs w:val="24"/>
        </w:rPr>
        <w:t xml:space="preserve">The MD5 “Message digest algorithm” it takes as input </w:t>
      </w:r>
      <w:r w:rsidR="009D2761">
        <w:rPr>
          <w:noProof/>
          <w:sz w:val="24"/>
          <w:szCs w:val="24"/>
        </w:rPr>
        <w:t xml:space="preserve"> a </w:t>
      </w:r>
      <w:r>
        <w:rPr>
          <w:noProof/>
          <w:sz w:val="24"/>
          <w:szCs w:val="24"/>
        </w:rPr>
        <w:t>message</w:t>
      </w:r>
      <w:r w:rsidR="009D2761">
        <w:rPr>
          <w:noProof/>
          <w:sz w:val="24"/>
          <w:szCs w:val="24"/>
        </w:rPr>
        <w:t xml:space="preserve"> or arbiutry length and produces as output a 128-bit “fingerprint” or else a “message digest” of the input.</w:t>
      </w:r>
    </w:p>
    <w:p w14:paraId="448ADB76" w14:textId="77777777" w:rsidR="008B7E6F" w:rsidRPr="008B7E6F" w:rsidRDefault="008B7E6F" w:rsidP="008B7E6F">
      <w:pPr>
        <w:pStyle w:val="ListParagraph"/>
        <w:rPr>
          <w:noProof/>
          <w:sz w:val="24"/>
          <w:szCs w:val="24"/>
        </w:rPr>
      </w:pPr>
    </w:p>
    <w:p w14:paraId="480009F5" w14:textId="7C21788B" w:rsidR="008B7E6F" w:rsidRDefault="008B7E6F" w:rsidP="00696BEA">
      <w:pPr>
        <w:pStyle w:val="ListParagraph"/>
        <w:numPr>
          <w:ilvl w:val="0"/>
          <w:numId w:val="13"/>
        </w:numPr>
        <w:rPr>
          <w:noProof/>
          <w:sz w:val="24"/>
          <w:szCs w:val="24"/>
        </w:rPr>
      </w:pPr>
      <w:r>
        <w:rPr>
          <w:noProof/>
          <w:sz w:val="24"/>
          <w:szCs w:val="24"/>
        </w:rPr>
        <w:t>There are 5 steps to follow in order to compute the message digest of the message</w:t>
      </w:r>
    </w:p>
    <w:p w14:paraId="2EFCC9E2" w14:textId="77777777" w:rsidR="008B7E6F" w:rsidRPr="008B7E6F" w:rsidRDefault="008B7E6F" w:rsidP="008B7E6F">
      <w:pPr>
        <w:pStyle w:val="ListParagraph"/>
        <w:rPr>
          <w:noProof/>
          <w:sz w:val="24"/>
          <w:szCs w:val="24"/>
        </w:rPr>
      </w:pPr>
    </w:p>
    <w:p w14:paraId="2B1A6761" w14:textId="657D5B97" w:rsidR="008B7E6F" w:rsidRDefault="008B7E6F" w:rsidP="00696BEA">
      <w:pPr>
        <w:pStyle w:val="ListParagraph"/>
        <w:numPr>
          <w:ilvl w:val="0"/>
          <w:numId w:val="13"/>
        </w:numPr>
        <w:rPr>
          <w:rFonts w:cstheme="minorHAnsi"/>
          <w:noProof/>
          <w:sz w:val="24"/>
          <w:szCs w:val="24"/>
        </w:rPr>
      </w:pPr>
      <w:r w:rsidRPr="00A64C20">
        <w:rPr>
          <w:rFonts w:cstheme="minorHAnsi"/>
          <w:b/>
          <w:bCs/>
          <w:noProof/>
          <w:sz w:val="24"/>
          <w:szCs w:val="24"/>
        </w:rPr>
        <w:t>Step 1.</w:t>
      </w:r>
      <w:r w:rsidRPr="00A64C20">
        <w:rPr>
          <w:rFonts w:cstheme="minorHAnsi"/>
          <w:noProof/>
          <w:sz w:val="24"/>
          <w:szCs w:val="24"/>
        </w:rPr>
        <w:t xml:space="preserve"> Append Padding bits: the input message is “padded” so that its length in bits equals to 448 mod 512. Padding is always performed, even if the length of the message is already 448 mod 512. </w:t>
      </w:r>
      <w:r w:rsidRPr="00A64C20">
        <w:rPr>
          <w:rFonts w:cstheme="minorHAnsi"/>
          <w:noProof/>
          <w:sz w:val="24"/>
          <w:szCs w:val="24"/>
        </w:rPr>
        <w:t>Padding is performed as follows: a single "1" bit is appended to the message, and then "0" bits are appended so that the length in bits of the padded message becomes congruent to 448, modulo 512. In all, at least one bit and at most 512 bits are appended.</w:t>
      </w:r>
    </w:p>
    <w:p w14:paraId="5EF29E9B" w14:textId="77777777" w:rsidR="00A64C20" w:rsidRPr="00A64C20" w:rsidRDefault="00A64C20" w:rsidP="00A64C20">
      <w:pPr>
        <w:pStyle w:val="ListParagraph"/>
        <w:rPr>
          <w:rFonts w:cstheme="minorHAnsi"/>
          <w:noProof/>
          <w:sz w:val="24"/>
          <w:szCs w:val="24"/>
        </w:rPr>
      </w:pPr>
    </w:p>
    <w:p w14:paraId="7B3DCD62" w14:textId="277BBE55" w:rsidR="009D2761" w:rsidRPr="005D4313" w:rsidRDefault="00A64C20" w:rsidP="005D4313">
      <w:pPr>
        <w:pStyle w:val="ListParagraph"/>
        <w:numPr>
          <w:ilvl w:val="0"/>
          <w:numId w:val="13"/>
        </w:numPr>
        <w:rPr>
          <w:rFonts w:cstheme="minorHAnsi"/>
          <w:b/>
          <w:bCs/>
          <w:noProof/>
          <w:sz w:val="24"/>
          <w:szCs w:val="24"/>
        </w:rPr>
      </w:pPr>
      <w:r w:rsidRPr="00A64C20">
        <w:rPr>
          <w:rFonts w:cstheme="minorHAnsi"/>
          <w:b/>
          <w:bCs/>
          <w:noProof/>
          <w:sz w:val="24"/>
          <w:szCs w:val="24"/>
        </w:rPr>
        <w:t>Step 2.</w:t>
      </w:r>
      <w:r>
        <w:rPr>
          <w:rFonts w:cstheme="minorHAnsi"/>
          <w:b/>
          <w:bCs/>
          <w:noProof/>
          <w:sz w:val="24"/>
          <w:szCs w:val="24"/>
        </w:rPr>
        <w:t xml:space="preserve"> </w:t>
      </w:r>
      <w:r>
        <w:rPr>
          <w:rFonts w:cstheme="minorHAnsi"/>
          <w:noProof/>
          <w:sz w:val="24"/>
          <w:szCs w:val="24"/>
        </w:rPr>
        <w:t>Append Length: A 64-bit representation of the length of the message is appended to the result  of step 1. If the length of the message is greater than 2</w:t>
      </w:r>
      <w:r w:rsidR="005D4313">
        <w:rPr>
          <w:rFonts w:cstheme="minorHAnsi"/>
          <w:noProof/>
          <w:sz w:val="24"/>
          <w:szCs w:val="24"/>
        </w:rPr>
        <w:t>^64, only the low-order 64 bits will  be used. The resulting message (after padding with bits) has a length that is an exact multiple of 512 bits. The input will have a length that is an exact  multiple of 16 (32-bit)  words.</w:t>
      </w:r>
    </w:p>
    <w:p w14:paraId="5B20A7CB" w14:textId="77777777" w:rsidR="005D4313" w:rsidRPr="005D4313" w:rsidRDefault="005D4313" w:rsidP="005D4313">
      <w:pPr>
        <w:pStyle w:val="ListParagraph"/>
        <w:rPr>
          <w:rFonts w:cstheme="minorHAnsi"/>
          <w:b/>
          <w:bCs/>
          <w:noProof/>
          <w:sz w:val="24"/>
          <w:szCs w:val="24"/>
        </w:rPr>
      </w:pPr>
    </w:p>
    <w:p w14:paraId="51418F3B" w14:textId="544B5B0B" w:rsidR="005D4313" w:rsidRPr="004B3042" w:rsidRDefault="005D4313" w:rsidP="005D4313">
      <w:pPr>
        <w:pStyle w:val="ListParagraph"/>
        <w:numPr>
          <w:ilvl w:val="0"/>
          <w:numId w:val="13"/>
        </w:numPr>
        <w:rPr>
          <w:rFonts w:cstheme="minorHAnsi"/>
          <w:b/>
          <w:bCs/>
          <w:noProof/>
          <w:sz w:val="24"/>
          <w:szCs w:val="24"/>
        </w:rPr>
      </w:pPr>
      <w:r>
        <w:rPr>
          <w:rFonts w:cstheme="minorHAnsi"/>
          <w:b/>
          <w:bCs/>
          <w:noProof/>
          <w:sz w:val="24"/>
          <w:szCs w:val="24"/>
        </w:rPr>
        <w:t xml:space="preserve">Step 3. </w:t>
      </w:r>
      <w:r>
        <w:rPr>
          <w:rFonts w:cstheme="minorHAnsi"/>
          <w:noProof/>
          <w:sz w:val="24"/>
          <w:szCs w:val="24"/>
        </w:rPr>
        <w:t>Initialize MD Buffer</w:t>
      </w:r>
      <w:r w:rsidR="004B3042">
        <w:rPr>
          <w:rFonts w:cstheme="minorHAnsi"/>
          <w:noProof/>
          <w:sz w:val="24"/>
          <w:szCs w:val="24"/>
        </w:rPr>
        <w:t>: A four-word buffer (A, B, C, D) is used to compute the message digest. Each of  A, B C, D is a 32-bit register. These register’s are initiliazed to the following values in hexadecimal</w:t>
      </w:r>
    </w:p>
    <w:p w14:paraId="4C511D2A" w14:textId="77777777" w:rsidR="004B3042" w:rsidRPr="004B3042" w:rsidRDefault="004B3042" w:rsidP="004B3042">
      <w:pPr>
        <w:pStyle w:val="ListParagraph"/>
        <w:rPr>
          <w:rFonts w:cstheme="minorHAnsi"/>
          <w:b/>
          <w:bCs/>
          <w:noProof/>
          <w:sz w:val="24"/>
          <w:szCs w:val="24"/>
        </w:rPr>
      </w:pPr>
    </w:p>
    <w:p w14:paraId="69F08CA9" w14:textId="3C1241A3" w:rsidR="004B3042" w:rsidRDefault="004B3042" w:rsidP="004B3042">
      <w:pPr>
        <w:pStyle w:val="ListParagraph"/>
        <w:ind w:left="1080"/>
        <w:rPr>
          <w:rFonts w:cstheme="minorHAnsi"/>
          <w:b/>
          <w:bCs/>
          <w:noProof/>
          <w:sz w:val="24"/>
          <w:szCs w:val="24"/>
        </w:rPr>
      </w:pPr>
      <w:r>
        <w:rPr>
          <w:rFonts w:cstheme="minorHAnsi"/>
          <w:b/>
          <w:bCs/>
          <w:noProof/>
          <w:sz w:val="24"/>
          <w:szCs w:val="24"/>
        </w:rPr>
        <w:t>Word A : 01 23 45 67</w:t>
      </w:r>
    </w:p>
    <w:p w14:paraId="236CDAD7" w14:textId="612DBF66" w:rsidR="004B3042" w:rsidRDefault="004B3042" w:rsidP="004B3042">
      <w:pPr>
        <w:pStyle w:val="ListParagraph"/>
        <w:ind w:left="1080"/>
        <w:rPr>
          <w:rFonts w:cstheme="minorHAnsi"/>
          <w:b/>
          <w:bCs/>
          <w:noProof/>
          <w:sz w:val="24"/>
          <w:szCs w:val="24"/>
        </w:rPr>
      </w:pPr>
      <w:r>
        <w:rPr>
          <w:rFonts w:cstheme="minorHAnsi"/>
          <w:b/>
          <w:bCs/>
          <w:noProof/>
          <w:sz w:val="24"/>
          <w:szCs w:val="24"/>
        </w:rPr>
        <w:t>Word B : 89 ab cd ef</w:t>
      </w:r>
    </w:p>
    <w:p w14:paraId="14E9ECF5" w14:textId="5788BB18" w:rsidR="004B3042" w:rsidRDefault="004B3042" w:rsidP="004B3042">
      <w:pPr>
        <w:pStyle w:val="ListParagraph"/>
        <w:ind w:left="1080"/>
        <w:rPr>
          <w:rFonts w:cstheme="minorHAnsi"/>
          <w:b/>
          <w:bCs/>
          <w:noProof/>
          <w:sz w:val="24"/>
          <w:szCs w:val="24"/>
        </w:rPr>
      </w:pPr>
      <w:r>
        <w:rPr>
          <w:rFonts w:cstheme="minorHAnsi"/>
          <w:b/>
          <w:bCs/>
          <w:noProof/>
          <w:sz w:val="24"/>
          <w:szCs w:val="24"/>
        </w:rPr>
        <w:t>Word C : fe dc ba 98</w:t>
      </w:r>
    </w:p>
    <w:p w14:paraId="337E7E55" w14:textId="30CCA1C3" w:rsidR="004B3042" w:rsidRDefault="004B3042" w:rsidP="004B3042">
      <w:pPr>
        <w:pStyle w:val="ListParagraph"/>
        <w:ind w:left="1080"/>
        <w:rPr>
          <w:rFonts w:cstheme="minorHAnsi"/>
          <w:b/>
          <w:bCs/>
          <w:noProof/>
          <w:sz w:val="24"/>
          <w:szCs w:val="24"/>
        </w:rPr>
      </w:pPr>
      <w:r>
        <w:rPr>
          <w:rFonts w:cstheme="minorHAnsi"/>
          <w:b/>
          <w:bCs/>
          <w:noProof/>
          <w:sz w:val="24"/>
          <w:szCs w:val="24"/>
        </w:rPr>
        <w:t>Word D : 76 54 32 10</w:t>
      </w:r>
    </w:p>
    <w:p w14:paraId="35667947" w14:textId="37476A0E" w:rsidR="004B3042" w:rsidRDefault="004B3042" w:rsidP="004B3042">
      <w:pPr>
        <w:pStyle w:val="ListParagraph"/>
        <w:ind w:left="1080"/>
        <w:rPr>
          <w:rFonts w:cstheme="minorHAnsi"/>
          <w:b/>
          <w:bCs/>
          <w:noProof/>
          <w:sz w:val="24"/>
          <w:szCs w:val="24"/>
        </w:rPr>
      </w:pPr>
    </w:p>
    <w:p w14:paraId="321B90D4" w14:textId="3C412309" w:rsidR="00DE4049" w:rsidRDefault="00DE4049" w:rsidP="00DE4049">
      <w:pPr>
        <w:rPr>
          <w:rFonts w:cstheme="minorHAnsi"/>
          <w:b/>
          <w:bCs/>
          <w:noProof/>
          <w:sz w:val="24"/>
          <w:szCs w:val="24"/>
        </w:rPr>
      </w:pPr>
    </w:p>
    <w:p w14:paraId="29E9F6B3" w14:textId="0FA9FB96" w:rsidR="00DE4049" w:rsidRDefault="00DE4049" w:rsidP="00DE4049">
      <w:pPr>
        <w:rPr>
          <w:rFonts w:cstheme="minorHAnsi"/>
          <w:b/>
          <w:bCs/>
          <w:noProof/>
          <w:sz w:val="24"/>
          <w:szCs w:val="24"/>
        </w:rPr>
      </w:pPr>
    </w:p>
    <w:p w14:paraId="072552B5" w14:textId="77777777" w:rsidR="00DE4049" w:rsidRPr="00DE4049" w:rsidRDefault="00DE4049" w:rsidP="00DE4049">
      <w:pPr>
        <w:rPr>
          <w:rFonts w:cstheme="minorHAnsi"/>
          <w:b/>
          <w:bCs/>
          <w:noProof/>
          <w:sz w:val="24"/>
          <w:szCs w:val="24"/>
        </w:rPr>
      </w:pPr>
    </w:p>
    <w:p w14:paraId="1ED2F73D" w14:textId="2B9FF234" w:rsidR="004B3042" w:rsidRPr="00DE4049" w:rsidRDefault="004B3042" w:rsidP="004B3042">
      <w:pPr>
        <w:pStyle w:val="ListParagraph"/>
        <w:numPr>
          <w:ilvl w:val="0"/>
          <w:numId w:val="13"/>
        </w:numPr>
        <w:rPr>
          <w:rFonts w:cstheme="minorHAnsi"/>
          <w:b/>
          <w:bCs/>
          <w:noProof/>
          <w:sz w:val="24"/>
          <w:szCs w:val="24"/>
        </w:rPr>
      </w:pPr>
      <w:r>
        <w:rPr>
          <w:rFonts w:cstheme="minorHAnsi"/>
          <w:b/>
          <w:bCs/>
          <w:noProof/>
          <w:sz w:val="24"/>
          <w:szCs w:val="24"/>
        </w:rPr>
        <w:lastRenderedPageBreak/>
        <w:t xml:space="preserve">Step 4 : </w:t>
      </w:r>
      <w:r>
        <w:rPr>
          <w:rFonts w:cstheme="minorHAnsi"/>
          <w:noProof/>
          <w:sz w:val="24"/>
          <w:szCs w:val="24"/>
        </w:rPr>
        <w:t xml:space="preserve"> Process message in 16 word blocks.</w:t>
      </w:r>
      <w:r>
        <w:rPr>
          <w:rFonts w:cstheme="minorHAnsi"/>
          <w:b/>
          <w:bCs/>
          <w:noProof/>
          <w:sz w:val="24"/>
          <w:szCs w:val="24"/>
        </w:rPr>
        <w:t xml:space="preserve"> </w:t>
      </w:r>
      <w:r>
        <w:rPr>
          <w:rFonts w:cstheme="minorHAnsi"/>
          <w:noProof/>
          <w:sz w:val="24"/>
          <w:szCs w:val="24"/>
        </w:rPr>
        <w:t xml:space="preserve">Four functions will be defined such that each function takes an input of three 32 bit words  and produces a 32-bit words and produces a 32-bit word </w:t>
      </w:r>
      <w:r w:rsidR="00DE4049">
        <w:rPr>
          <w:rFonts w:cstheme="minorHAnsi"/>
          <w:noProof/>
          <w:sz w:val="24"/>
          <w:szCs w:val="24"/>
        </w:rPr>
        <w:t>output.</w:t>
      </w:r>
    </w:p>
    <w:p w14:paraId="35F7CE31" w14:textId="7EAE0C35" w:rsidR="00DE4049" w:rsidRDefault="00DE4049" w:rsidP="00DE4049">
      <w:pPr>
        <w:pStyle w:val="ListParagraph"/>
        <w:ind w:left="1080"/>
        <w:rPr>
          <w:rFonts w:cstheme="minorHAnsi"/>
          <w:b/>
          <w:bCs/>
          <w:noProof/>
          <w:sz w:val="24"/>
          <w:szCs w:val="24"/>
        </w:rPr>
      </w:pPr>
    </w:p>
    <w:p w14:paraId="7617485C" w14:textId="40E9A3D0" w:rsidR="00DE4049" w:rsidRDefault="00DE4049" w:rsidP="00DE4049">
      <w:pPr>
        <w:pStyle w:val="ListParagraph"/>
        <w:ind w:left="1080"/>
        <w:rPr>
          <w:rFonts w:cstheme="minorHAnsi"/>
          <w:b/>
          <w:bCs/>
          <w:noProof/>
          <w:sz w:val="24"/>
          <w:szCs w:val="24"/>
        </w:rPr>
      </w:pPr>
      <w:r>
        <w:rPr>
          <w:rFonts w:cstheme="minorHAnsi"/>
          <w:b/>
          <w:bCs/>
          <w:noProof/>
          <w:sz w:val="24"/>
          <w:szCs w:val="24"/>
        </w:rPr>
        <w:t xml:space="preserve">F(X, Y, Z)  == (X ^ Y) v ( ~ X ^ Z)  </w:t>
      </w:r>
      <w:r w:rsidR="00043062">
        <w:rPr>
          <w:rFonts w:cstheme="minorHAnsi"/>
          <w:b/>
          <w:bCs/>
          <w:noProof/>
          <w:sz w:val="24"/>
          <w:szCs w:val="24"/>
        </w:rPr>
        <w:t xml:space="preserve"> </w:t>
      </w:r>
      <w:r>
        <w:rPr>
          <w:rFonts w:cstheme="minorHAnsi"/>
          <w:b/>
          <w:bCs/>
          <w:noProof/>
          <w:sz w:val="24"/>
          <w:szCs w:val="24"/>
        </w:rPr>
        <w:t>Round 1</w:t>
      </w:r>
    </w:p>
    <w:p w14:paraId="0C87D982" w14:textId="1322C285" w:rsidR="00DE4049" w:rsidRPr="00DE4049" w:rsidRDefault="00DE4049" w:rsidP="00DE4049">
      <w:pPr>
        <w:pStyle w:val="ListParagraph"/>
        <w:ind w:left="1080"/>
        <w:rPr>
          <w:rFonts w:cstheme="minorHAnsi"/>
          <w:b/>
          <w:bCs/>
          <w:noProof/>
          <w:sz w:val="24"/>
          <w:szCs w:val="24"/>
        </w:rPr>
      </w:pPr>
      <w:r>
        <w:rPr>
          <w:rFonts w:cstheme="minorHAnsi"/>
          <w:b/>
          <w:bCs/>
          <w:noProof/>
          <w:sz w:val="24"/>
          <w:szCs w:val="24"/>
        </w:rPr>
        <w:t>F(X, Y, Z)  == (X</w:t>
      </w:r>
      <w:r>
        <w:rPr>
          <w:rFonts w:cstheme="minorHAnsi"/>
          <w:b/>
          <w:bCs/>
          <w:noProof/>
          <w:sz w:val="24"/>
          <w:szCs w:val="24"/>
        </w:rPr>
        <w:t xml:space="preserve"> </w:t>
      </w:r>
      <w:r>
        <w:rPr>
          <w:rFonts w:cstheme="minorHAnsi"/>
          <w:b/>
          <w:bCs/>
          <w:noProof/>
          <w:sz w:val="24"/>
          <w:szCs w:val="24"/>
        </w:rPr>
        <w:t>^</w:t>
      </w:r>
      <w:r>
        <w:rPr>
          <w:rFonts w:cstheme="minorHAnsi"/>
          <w:b/>
          <w:bCs/>
          <w:noProof/>
          <w:sz w:val="24"/>
          <w:szCs w:val="24"/>
        </w:rPr>
        <w:t xml:space="preserve"> Z</w:t>
      </w:r>
      <w:r>
        <w:rPr>
          <w:rFonts w:cstheme="minorHAnsi"/>
          <w:b/>
          <w:bCs/>
          <w:noProof/>
          <w:sz w:val="24"/>
          <w:szCs w:val="24"/>
        </w:rPr>
        <w:t>)</w:t>
      </w:r>
      <w:r>
        <w:rPr>
          <w:rFonts w:cstheme="minorHAnsi"/>
          <w:b/>
          <w:bCs/>
          <w:noProof/>
          <w:sz w:val="24"/>
          <w:szCs w:val="24"/>
        </w:rPr>
        <w:t xml:space="preserve"> </w:t>
      </w:r>
      <w:r>
        <w:rPr>
          <w:rFonts w:cstheme="minorHAnsi"/>
          <w:b/>
          <w:bCs/>
          <w:noProof/>
          <w:sz w:val="24"/>
          <w:szCs w:val="24"/>
        </w:rPr>
        <w:t>v</w:t>
      </w:r>
      <w:r>
        <w:rPr>
          <w:rFonts w:cstheme="minorHAnsi"/>
          <w:b/>
          <w:bCs/>
          <w:noProof/>
          <w:sz w:val="24"/>
          <w:szCs w:val="24"/>
        </w:rPr>
        <w:t xml:space="preserve"> </w:t>
      </w:r>
      <w:r>
        <w:rPr>
          <w:rFonts w:cstheme="minorHAnsi"/>
          <w:b/>
          <w:bCs/>
          <w:noProof/>
          <w:sz w:val="24"/>
          <w:szCs w:val="24"/>
        </w:rPr>
        <w:t>(</w:t>
      </w:r>
      <w:r>
        <w:rPr>
          <w:rFonts w:cstheme="minorHAnsi"/>
          <w:b/>
          <w:bCs/>
          <w:noProof/>
          <w:sz w:val="24"/>
          <w:szCs w:val="24"/>
        </w:rPr>
        <w:t xml:space="preserve">Y ^ </w:t>
      </w:r>
      <w:r>
        <w:rPr>
          <w:rFonts w:cstheme="minorHAnsi"/>
          <w:b/>
          <w:bCs/>
          <w:noProof/>
          <w:sz w:val="24"/>
          <w:szCs w:val="24"/>
        </w:rPr>
        <w:t xml:space="preserve">~ </w:t>
      </w:r>
      <w:r>
        <w:rPr>
          <w:rFonts w:cstheme="minorHAnsi"/>
          <w:b/>
          <w:bCs/>
          <w:noProof/>
          <w:sz w:val="24"/>
          <w:szCs w:val="24"/>
        </w:rPr>
        <w:t xml:space="preserve"> </w:t>
      </w:r>
      <w:r>
        <w:rPr>
          <w:rFonts w:cstheme="minorHAnsi"/>
          <w:b/>
          <w:bCs/>
          <w:noProof/>
          <w:sz w:val="24"/>
          <w:szCs w:val="24"/>
        </w:rPr>
        <w:t xml:space="preserve">Z) </w:t>
      </w:r>
      <w:r w:rsidR="00043062">
        <w:rPr>
          <w:rFonts w:cstheme="minorHAnsi"/>
          <w:b/>
          <w:bCs/>
          <w:noProof/>
          <w:sz w:val="24"/>
          <w:szCs w:val="24"/>
        </w:rPr>
        <w:t xml:space="preserve"> </w:t>
      </w:r>
      <w:r>
        <w:rPr>
          <w:rFonts w:cstheme="minorHAnsi"/>
          <w:b/>
          <w:bCs/>
          <w:noProof/>
          <w:sz w:val="24"/>
          <w:szCs w:val="24"/>
        </w:rPr>
        <w:t xml:space="preserve"> Round </w:t>
      </w:r>
      <w:r>
        <w:rPr>
          <w:rFonts w:cstheme="minorHAnsi"/>
          <w:b/>
          <w:bCs/>
          <w:noProof/>
          <w:sz w:val="24"/>
          <w:szCs w:val="24"/>
        </w:rPr>
        <w:t>2</w:t>
      </w:r>
    </w:p>
    <w:p w14:paraId="52B0013B" w14:textId="3A1CDBAE" w:rsidR="00DE4049" w:rsidRPr="00DE4049" w:rsidRDefault="00DE4049" w:rsidP="00DE4049">
      <w:pPr>
        <w:pStyle w:val="ListParagraph"/>
        <w:ind w:left="1080"/>
        <w:rPr>
          <w:rFonts w:cstheme="minorHAnsi"/>
          <w:b/>
          <w:bCs/>
          <w:noProof/>
          <w:sz w:val="24"/>
          <w:szCs w:val="24"/>
        </w:rPr>
      </w:pPr>
      <w:r>
        <w:rPr>
          <w:rFonts w:cstheme="minorHAnsi"/>
          <w:b/>
          <w:bCs/>
          <w:noProof/>
          <w:sz w:val="24"/>
          <w:szCs w:val="24"/>
        </w:rPr>
        <w:t xml:space="preserve">F(X, Y, Z)  == </w:t>
      </w:r>
      <w:r>
        <w:rPr>
          <w:rFonts w:cstheme="minorHAnsi"/>
          <w:b/>
          <w:bCs/>
          <w:noProof/>
          <w:sz w:val="24"/>
          <w:szCs w:val="24"/>
        </w:rPr>
        <w:t>X</w:t>
      </w:r>
      <w:r w:rsidR="00043062">
        <w:rPr>
          <w:rFonts w:cstheme="minorHAnsi"/>
          <w:b/>
          <w:bCs/>
          <w:noProof/>
          <w:sz w:val="24"/>
          <w:szCs w:val="24"/>
        </w:rPr>
        <w:t xml:space="preserve"> </w:t>
      </w:r>
      <w:r w:rsidR="00043062">
        <w:rPr>
          <w:rFonts w:cstheme="minorHAnsi"/>
          <w:b/>
          <w:bCs/>
          <w:noProof/>
          <w:sz w:val="24"/>
          <w:szCs w:val="24"/>
        </w:rPr>
        <w:t>Ꚛ</w:t>
      </w:r>
      <w:r w:rsidR="00043062">
        <w:rPr>
          <w:rFonts w:cstheme="minorHAnsi"/>
          <w:b/>
          <w:bCs/>
          <w:noProof/>
          <w:sz w:val="24"/>
          <w:szCs w:val="24"/>
        </w:rPr>
        <w:t xml:space="preserve"> </w:t>
      </w:r>
      <w:r>
        <w:rPr>
          <w:rFonts w:cstheme="minorHAnsi"/>
          <w:b/>
          <w:bCs/>
          <w:noProof/>
          <w:sz w:val="24"/>
          <w:szCs w:val="24"/>
        </w:rPr>
        <w:t>Y</w:t>
      </w:r>
      <w:r w:rsidR="00043062">
        <w:rPr>
          <w:rFonts w:cstheme="minorHAnsi"/>
          <w:b/>
          <w:bCs/>
          <w:noProof/>
          <w:sz w:val="24"/>
          <w:szCs w:val="24"/>
        </w:rPr>
        <w:t xml:space="preserve"> </w:t>
      </w:r>
      <w:r w:rsidR="00043062">
        <w:rPr>
          <w:rFonts w:cstheme="minorHAnsi"/>
          <w:b/>
          <w:bCs/>
          <w:noProof/>
          <w:sz w:val="24"/>
          <w:szCs w:val="24"/>
        </w:rPr>
        <w:t>Ꚛ</w:t>
      </w:r>
      <w:r w:rsidR="00043062">
        <w:rPr>
          <w:rFonts w:cstheme="minorHAnsi"/>
          <w:b/>
          <w:bCs/>
          <w:noProof/>
          <w:sz w:val="24"/>
          <w:szCs w:val="24"/>
        </w:rPr>
        <w:t xml:space="preserve"> </w:t>
      </w:r>
      <w:r>
        <w:rPr>
          <w:rFonts w:cstheme="minorHAnsi"/>
          <w:b/>
          <w:bCs/>
          <w:noProof/>
          <w:sz w:val="24"/>
          <w:szCs w:val="24"/>
        </w:rPr>
        <w:t xml:space="preserve">Z </w:t>
      </w:r>
      <w:r w:rsidR="00043062">
        <w:rPr>
          <w:rFonts w:cstheme="minorHAnsi"/>
          <w:b/>
          <w:bCs/>
          <w:noProof/>
          <w:sz w:val="24"/>
          <w:szCs w:val="24"/>
        </w:rPr>
        <w:t xml:space="preserve">                </w:t>
      </w:r>
      <w:r>
        <w:rPr>
          <w:rFonts w:cstheme="minorHAnsi"/>
          <w:b/>
          <w:bCs/>
          <w:noProof/>
          <w:sz w:val="24"/>
          <w:szCs w:val="24"/>
        </w:rPr>
        <w:t xml:space="preserve">Round </w:t>
      </w:r>
      <w:r>
        <w:rPr>
          <w:rFonts w:cstheme="minorHAnsi"/>
          <w:b/>
          <w:bCs/>
          <w:noProof/>
          <w:sz w:val="24"/>
          <w:szCs w:val="24"/>
        </w:rPr>
        <w:t>3</w:t>
      </w:r>
    </w:p>
    <w:p w14:paraId="452C0655" w14:textId="10C966A4" w:rsidR="00DE4049" w:rsidRDefault="00DE4049" w:rsidP="00DE4049">
      <w:pPr>
        <w:pStyle w:val="ListParagraph"/>
        <w:ind w:left="1080"/>
        <w:rPr>
          <w:rFonts w:cstheme="minorHAnsi"/>
          <w:b/>
          <w:bCs/>
          <w:noProof/>
          <w:sz w:val="24"/>
          <w:szCs w:val="24"/>
        </w:rPr>
      </w:pPr>
      <w:r>
        <w:rPr>
          <w:rFonts w:cstheme="minorHAnsi"/>
          <w:b/>
          <w:bCs/>
          <w:noProof/>
          <w:sz w:val="24"/>
          <w:szCs w:val="24"/>
        </w:rPr>
        <w:t>F(X, Y, Z)  == Y</w:t>
      </w:r>
      <w:r w:rsidR="00043062">
        <w:rPr>
          <w:rFonts w:cstheme="minorHAnsi"/>
          <w:b/>
          <w:bCs/>
          <w:noProof/>
          <w:sz w:val="24"/>
          <w:szCs w:val="24"/>
        </w:rPr>
        <w:t xml:space="preserve"> </w:t>
      </w:r>
      <w:r w:rsidR="00043062">
        <w:rPr>
          <w:rFonts w:cstheme="minorHAnsi"/>
          <w:b/>
          <w:bCs/>
          <w:noProof/>
          <w:sz w:val="24"/>
          <w:szCs w:val="24"/>
        </w:rPr>
        <w:t>Ꚛ</w:t>
      </w:r>
      <w:r w:rsidR="00043062">
        <w:rPr>
          <w:rFonts w:cstheme="minorHAnsi"/>
          <w:b/>
          <w:bCs/>
          <w:noProof/>
          <w:sz w:val="24"/>
          <w:szCs w:val="24"/>
        </w:rPr>
        <w:t xml:space="preserve">(X ^ </w:t>
      </w:r>
      <w:r w:rsidR="00043062">
        <w:rPr>
          <w:rFonts w:cstheme="minorHAnsi"/>
          <w:b/>
          <w:bCs/>
          <w:noProof/>
          <w:sz w:val="24"/>
          <w:szCs w:val="24"/>
        </w:rPr>
        <w:t xml:space="preserve">~ </w:t>
      </w:r>
      <w:r w:rsidR="00043062">
        <w:rPr>
          <w:rFonts w:cstheme="minorHAnsi"/>
          <w:b/>
          <w:bCs/>
          <w:noProof/>
          <w:sz w:val="24"/>
          <w:szCs w:val="24"/>
        </w:rPr>
        <w:t xml:space="preserve">Z )            </w:t>
      </w:r>
      <w:r>
        <w:rPr>
          <w:rFonts w:cstheme="minorHAnsi"/>
          <w:b/>
          <w:bCs/>
          <w:noProof/>
          <w:sz w:val="24"/>
          <w:szCs w:val="24"/>
        </w:rPr>
        <w:t xml:space="preserve">Round </w:t>
      </w:r>
      <w:r>
        <w:rPr>
          <w:rFonts w:cstheme="minorHAnsi"/>
          <w:b/>
          <w:bCs/>
          <w:noProof/>
          <w:sz w:val="24"/>
          <w:szCs w:val="24"/>
        </w:rPr>
        <w:t>4</w:t>
      </w:r>
    </w:p>
    <w:p w14:paraId="197366E4" w14:textId="7B3EFB58" w:rsidR="00043062" w:rsidRDefault="00043062" w:rsidP="00DE4049">
      <w:pPr>
        <w:pStyle w:val="ListParagraph"/>
        <w:ind w:left="1080"/>
        <w:rPr>
          <w:rFonts w:cstheme="minorHAnsi"/>
          <w:b/>
          <w:bCs/>
          <w:noProof/>
          <w:sz w:val="24"/>
          <w:szCs w:val="24"/>
        </w:rPr>
      </w:pPr>
    </w:p>
    <w:p w14:paraId="3A3D4C0C" w14:textId="2ABC4CFD" w:rsidR="00043062" w:rsidRPr="00043062" w:rsidRDefault="00043062" w:rsidP="00043062">
      <w:pPr>
        <w:pStyle w:val="ListParagraph"/>
        <w:numPr>
          <w:ilvl w:val="0"/>
          <w:numId w:val="13"/>
        </w:numPr>
        <w:rPr>
          <w:rFonts w:cstheme="minorHAnsi"/>
          <w:b/>
          <w:bCs/>
          <w:noProof/>
          <w:sz w:val="24"/>
          <w:szCs w:val="24"/>
        </w:rPr>
      </w:pPr>
      <w:r>
        <w:rPr>
          <w:rFonts w:cstheme="minorHAnsi"/>
          <w:b/>
          <w:bCs/>
          <w:noProof/>
          <w:sz w:val="24"/>
          <w:szCs w:val="24"/>
        </w:rPr>
        <w:t xml:space="preserve">Step 5: </w:t>
      </w:r>
      <w:r>
        <w:rPr>
          <w:rFonts w:cstheme="minorHAnsi"/>
          <w:noProof/>
          <w:sz w:val="24"/>
          <w:szCs w:val="24"/>
        </w:rPr>
        <w:t>Output. The message digest produced as output is A, B C, D. That is, we begin  with lower-order byte of A, and end with the high order byte of D</w:t>
      </w:r>
    </w:p>
    <w:p w14:paraId="14E24022" w14:textId="46C31C80" w:rsidR="00043062" w:rsidRDefault="00043062" w:rsidP="00043062">
      <w:pPr>
        <w:pStyle w:val="ListParagraph"/>
        <w:ind w:left="1080"/>
        <w:rPr>
          <w:rFonts w:cstheme="minorHAnsi"/>
          <w:b/>
          <w:bCs/>
          <w:noProof/>
          <w:sz w:val="24"/>
          <w:szCs w:val="24"/>
        </w:rPr>
      </w:pPr>
    </w:p>
    <w:p w14:paraId="462928EA" w14:textId="77777777" w:rsidR="00043062" w:rsidRPr="00DE4049" w:rsidRDefault="00043062" w:rsidP="00043062">
      <w:pPr>
        <w:pStyle w:val="ListParagraph"/>
        <w:ind w:left="1080"/>
        <w:rPr>
          <w:rFonts w:cstheme="minorHAnsi"/>
          <w:b/>
          <w:bCs/>
          <w:noProof/>
          <w:sz w:val="24"/>
          <w:szCs w:val="24"/>
        </w:rPr>
      </w:pPr>
      <w:bookmarkStart w:id="0" w:name="_GoBack"/>
      <w:bookmarkEnd w:id="0"/>
    </w:p>
    <w:p w14:paraId="0C49F6A5" w14:textId="77777777" w:rsidR="00DE4049" w:rsidRPr="00DE4049" w:rsidRDefault="00DE4049" w:rsidP="00DE4049">
      <w:pPr>
        <w:pStyle w:val="ListParagraph"/>
        <w:ind w:left="1080"/>
        <w:rPr>
          <w:rFonts w:cstheme="minorHAnsi"/>
          <w:b/>
          <w:bCs/>
          <w:noProof/>
          <w:sz w:val="24"/>
          <w:szCs w:val="24"/>
        </w:rPr>
      </w:pPr>
    </w:p>
    <w:p w14:paraId="2D02E8E1" w14:textId="77777777" w:rsidR="004B3042" w:rsidRPr="005D4313" w:rsidRDefault="004B3042" w:rsidP="004B3042">
      <w:pPr>
        <w:pStyle w:val="ListParagraph"/>
        <w:ind w:left="1080"/>
        <w:rPr>
          <w:rFonts w:cstheme="minorHAnsi"/>
          <w:b/>
          <w:bCs/>
          <w:noProof/>
          <w:sz w:val="24"/>
          <w:szCs w:val="24"/>
        </w:rPr>
      </w:pPr>
    </w:p>
    <w:p w14:paraId="7856D546" w14:textId="46A1BB94" w:rsidR="00696BEA" w:rsidRPr="00696BEA" w:rsidRDefault="009D2761" w:rsidP="009D2761">
      <w:pPr>
        <w:pStyle w:val="ListParagraph"/>
        <w:ind w:left="1080"/>
        <w:rPr>
          <w:noProof/>
          <w:sz w:val="24"/>
          <w:szCs w:val="24"/>
        </w:rPr>
      </w:pPr>
      <w:r>
        <w:rPr>
          <w:noProof/>
          <w:sz w:val="24"/>
          <w:szCs w:val="24"/>
        </w:rPr>
        <w:drawing>
          <wp:inline distT="0" distB="0" distL="0" distR="0" wp14:anchorId="027720F2" wp14:editId="643B4E5B">
            <wp:extent cx="5514975" cy="2334437"/>
            <wp:effectExtent l="0" t="0" r="0" b="889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5 pic.png"/>
                    <pic:cNvPicPr/>
                  </pic:nvPicPr>
                  <pic:blipFill>
                    <a:blip r:embed="rId7"/>
                    <a:stretch>
                      <a:fillRect/>
                    </a:stretch>
                  </pic:blipFill>
                  <pic:spPr>
                    <a:xfrm>
                      <a:off x="0" y="0"/>
                      <a:ext cx="5540659" cy="2345309"/>
                    </a:xfrm>
                    <a:prstGeom prst="rect">
                      <a:avLst/>
                    </a:prstGeom>
                  </pic:spPr>
                </pic:pic>
              </a:graphicData>
            </a:graphic>
          </wp:inline>
        </w:drawing>
      </w:r>
    </w:p>
    <w:p w14:paraId="1CB1FFCD" w14:textId="77777777" w:rsidR="00696BEA" w:rsidRPr="00696BEA" w:rsidRDefault="00696BEA" w:rsidP="00696BEA">
      <w:pPr>
        <w:ind w:left="360"/>
        <w:rPr>
          <w:noProof/>
          <w:sz w:val="24"/>
          <w:szCs w:val="24"/>
        </w:rPr>
      </w:pPr>
    </w:p>
    <w:p w14:paraId="71A375E1" w14:textId="77777777" w:rsidR="00696BEA" w:rsidRPr="00696BEA" w:rsidRDefault="00696BEA" w:rsidP="00696BEA">
      <w:pPr>
        <w:pStyle w:val="ListParagraph"/>
        <w:rPr>
          <w:noProof/>
          <w:sz w:val="24"/>
          <w:szCs w:val="24"/>
        </w:rPr>
      </w:pPr>
    </w:p>
    <w:sectPr w:rsidR="00696BEA" w:rsidRPr="00696B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09620" w14:textId="77777777" w:rsidR="00537B73" w:rsidRDefault="00537B73">
      <w:r>
        <w:separator/>
      </w:r>
    </w:p>
    <w:p w14:paraId="3B9C44BC" w14:textId="77777777" w:rsidR="00537B73" w:rsidRDefault="00537B73"/>
  </w:endnote>
  <w:endnote w:type="continuationSeparator" w:id="0">
    <w:p w14:paraId="7486C7A1" w14:textId="77777777" w:rsidR="00537B73" w:rsidRDefault="00537B73">
      <w:r>
        <w:continuationSeparator/>
      </w:r>
    </w:p>
    <w:p w14:paraId="71A568FE" w14:textId="77777777" w:rsidR="00537B73" w:rsidRDefault="00537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21CE" w14:textId="77777777" w:rsidR="00B87079" w:rsidRDefault="00B87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14:paraId="0844F483" w14:textId="77777777" w:rsidTr="00B87079">
      <w:sdt>
        <w:sdtPr>
          <w:alias w:val="Enter date:"/>
          <w:tag w:val="Enter date:"/>
          <w:id w:val="-666626265"/>
          <w:placeholder>
            <w:docPart w:val="9DDED2D0ABD24C8685D56B179AF63958"/>
          </w:placeholder>
          <w:temporary/>
          <w:showingPlcHdr/>
          <w15:appearance w15:val="hidden"/>
        </w:sdtPr>
        <w:sdtEndPr/>
        <w:sdtContent>
          <w:tc>
            <w:tcPr>
              <w:tcW w:w="750" w:type="pct"/>
            </w:tcPr>
            <w:p w14:paraId="14B9B544" w14:textId="77777777" w:rsidR="00907CBB" w:rsidRDefault="00B87079">
              <w:pPr>
                <w:pStyle w:val="Footer"/>
              </w:pPr>
              <w:r>
                <w:t>Date</w:t>
              </w:r>
            </w:p>
          </w:tc>
        </w:sdtContent>
      </w:sdt>
      <w:tc>
        <w:tcPr>
          <w:tcW w:w="3500" w:type="pct"/>
        </w:tcPr>
        <w:p w14:paraId="336BB8B3" w14:textId="77777777" w:rsidR="00907CBB" w:rsidRDefault="00537B73" w:rsidP="00B87079">
          <w:pPr>
            <w:pStyle w:val="Footer"/>
            <w:jc w:val="center"/>
          </w:pPr>
          <w:sdt>
            <w:sdtPr>
              <w:alias w:val="Title:"/>
              <w:tag w:val="Title:"/>
              <w:id w:val="1144241896"/>
              <w:placeholder>
                <w:docPart w:val="98E9CA9B74754B178CF66EFC2DFFD434"/>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87079">
                <w:t>Project Communication Plan</w:t>
              </w:r>
            </w:sdtContent>
          </w:sdt>
        </w:p>
      </w:tc>
      <w:tc>
        <w:tcPr>
          <w:tcW w:w="750" w:type="pct"/>
        </w:tcPr>
        <w:p w14:paraId="469975B1" w14:textId="77777777"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14:paraId="58650248" w14:textId="77777777" w:rsidR="00907CBB" w:rsidRDefault="00907C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0F709" w14:textId="77777777" w:rsidR="00B87079" w:rsidRDefault="00B87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A6804" w14:textId="77777777" w:rsidR="00537B73" w:rsidRDefault="00537B73">
      <w:r>
        <w:separator/>
      </w:r>
    </w:p>
    <w:p w14:paraId="52053C57" w14:textId="77777777" w:rsidR="00537B73" w:rsidRDefault="00537B73"/>
  </w:footnote>
  <w:footnote w:type="continuationSeparator" w:id="0">
    <w:p w14:paraId="5485443B" w14:textId="77777777" w:rsidR="00537B73" w:rsidRDefault="00537B73">
      <w:r>
        <w:continuationSeparator/>
      </w:r>
    </w:p>
    <w:p w14:paraId="17975EE8" w14:textId="77777777" w:rsidR="00537B73" w:rsidRDefault="00537B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DA5D" w14:textId="77777777" w:rsidR="00B87079" w:rsidRDefault="00B87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015DD" w14:textId="77777777" w:rsidR="00907CBB" w:rsidRDefault="00537B73">
    <w:pPr>
      <w:pStyle w:val="Header"/>
    </w:pPr>
    <w:sdt>
      <w:sdtPr>
        <w:alias w:val="Confidential:"/>
        <w:tag w:val="Confidential:"/>
        <w:id w:val="-797678126"/>
        <w:placeholder>
          <w:docPart w:val="817388DD97364A2DA46B69F5662F1B9E"/>
        </w:placeholder>
        <w:temporary/>
        <w:showingPlcHdr/>
        <w15:appearance w15:val="hidden"/>
      </w:sdtPr>
      <w:sdtEndPr/>
      <w:sdtContent>
        <w:r w:rsidR="00B87079">
          <w:t>Confidential</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88C5" w14:textId="77777777"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1869408C" wp14:editId="18DE009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93FFDD"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A38BE"/>
    <w:multiLevelType w:val="hybridMultilevel"/>
    <w:tmpl w:val="3B06E1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F396557"/>
    <w:multiLevelType w:val="hybridMultilevel"/>
    <w:tmpl w:val="B93492D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A"/>
    <w:rsid w:val="00043062"/>
    <w:rsid w:val="00067E02"/>
    <w:rsid w:val="00107CB6"/>
    <w:rsid w:val="0013333F"/>
    <w:rsid w:val="00193898"/>
    <w:rsid w:val="001F33A7"/>
    <w:rsid w:val="002B21AE"/>
    <w:rsid w:val="00312DD5"/>
    <w:rsid w:val="0033593E"/>
    <w:rsid w:val="004534A5"/>
    <w:rsid w:val="004566FA"/>
    <w:rsid w:val="00495232"/>
    <w:rsid w:val="004A4EC4"/>
    <w:rsid w:val="004B3042"/>
    <w:rsid w:val="005331CA"/>
    <w:rsid w:val="00537B73"/>
    <w:rsid w:val="005504AE"/>
    <w:rsid w:val="005D4313"/>
    <w:rsid w:val="00660B21"/>
    <w:rsid w:val="00696BEA"/>
    <w:rsid w:val="00714CE5"/>
    <w:rsid w:val="00736E05"/>
    <w:rsid w:val="00822A8D"/>
    <w:rsid w:val="00831731"/>
    <w:rsid w:val="00852FE0"/>
    <w:rsid w:val="00874542"/>
    <w:rsid w:val="008B7E6F"/>
    <w:rsid w:val="00907CBB"/>
    <w:rsid w:val="00913AE4"/>
    <w:rsid w:val="00976A9B"/>
    <w:rsid w:val="0099384F"/>
    <w:rsid w:val="009A32A1"/>
    <w:rsid w:val="009D2761"/>
    <w:rsid w:val="00A64C20"/>
    <w:rsid w:val="00A72CC5"/>
    <w:rsid w:val="00B55F12"/>
    <w:rsid w:val="00B87079"/>
    <w:rsid w:val="00C41938"/>
    <w:rsid w:val="00C64B77"/>
    <w:rsid w:val="00CB5473"/>
    <w:rsid w:val="00DA0B66"/>
    <w:rsid w:val="00DE4049"/>
    <w:rsid w:val="00E279B8"/>
    <w:rsid w:val="00E756E6"/>
    <w:rsid w:val="00EA05B8"/>
    <w:rsid w:val="00E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194A7"/>
  <w15:chartTrackingRefBased/>
  <w15:docId w15:val="{1E136848-1B45-4833-AC46-69E03054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696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036170">
      <w:bodyDiv w:val="1"/>
      <w:marLeft w:val="0"/>
      <w:marRight w:val="0"/>
      <w:marTop w:val="0"/>
      <w:marBottom w:val="0"/>
      <w:divBdr>
        <w:top w:val="none" w:sz="0" w:space="0" w:color="auto"/>
        <w:left w:val="none" w:sz="0" w:space="0" w:color="auto"/>
        <w:bottom w:val="none" w:sz="0" w:space="0" w:color="auto"/>
        <w:right w:val="none" w:sz="0" w:space="0" w:color="auto"/>
      </w:divBdr>
    </w:div>
    <w:div w:id="111097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7388DD97364A2DA46B69F5662F1B9E"/>
        <w:category>
          <w:name w:val="General"/>
          <w:gallery w:val="placeholder"/>
        </w:category>
        <w:types>
          <w:type w:val="bbPlcHdr"/>
        </w:types>
        <w:behaviors>
          <w:behavior w:val="content"/>
        </w:behaviors>
        <w:guid w:val="{6AD4FDD9-8EAD-44B9-A5E3-6B0BD67F25F9}"/>
      </w:docPartPr>
      <w:docPartBody>
        <w:p w:rsidR="00000000" w:rsidRDefault="00B87D61">
          <w:pPr>
            <w:pStyle w:val="817388DD97364A2DA46B69F5662F1B9E"/>
          </w:pPr>
          <w:r>
            <w:t>Goals</w:t>
          </w:r>
        </w:p>
      </w:docPartBody>
    </w:docPart>
    <w:docPart>
      <w:docPartPr>
        <w:name w:val="9DDED2D0ABD24C8685D56B179AF63958"/>
        <w:category>
          <w:name w:val="General"/>
          <w:gallery w:val="placeholder"/>
        </w:category>
        <w:types>
          <w:type w:val="bbPlcHdr"/>
        </w:types>
        <w:behaviors>
          <w:behavior w:val="content"/>
        </w:behaviors>
        <w:guid w:val="{E5F4F0D8-1719-42D6-9D18-193CD59C0484}"/>
      </w:docPartPr>
      <w:docPartBody>
        <w:p w:rsidR="00000000" w:rsidRDefault="00B87D61">
          <w:pPr>
            <w:pStyle w:val="9DDED2D0ABD24C8685D56B179AF63958"/>
          </w:pPr>
          <w:r>
            <w:t>Lead name</w:t>
          </w:r>
        </w:p>
      </w:docPartBody>
    </w:docPart>
    <w:docPart>
      <w:docPartPr>
        <w:name w:val="98E9CA9B74754B178CF66EFC2DFFD434"/>
        <w:category>
          <w:name w:val="General"/>
          <w:gallery w:val="placeholder"/>
        </w:category>
        <w:types>
          <w:type w:val="bbPlcHdr"/>
        </w:types>
        <w:behaviors>
          <w:behavior w:val="content"/>
        </w:behaviors>
        <w:guid w:val="{FCF680DD-2944-4637-8F25-0B30F916A28C}"/>
      </w:docPartPr>
      <w:docPartBody>
        <w:p w:rsidR="00000000" w:rsidRDefault="00B87D61">
          <w:pPr>
            <w:pStyle w:val="98E9CA9B74754B178CF66EFC2DFFD434"/>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61"/>
    <w:rsid w:val="00B87D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F7FDA84F014C4C8CABBF466CDB21B5">
    <w:name w:val="33F7FDA84F014C4C8CABBF466CDB21B5"/>
  </w:style>
  <w:style w:type="paragraph" w:customStyle="1" w:styleId="78C7762CB36D494E8252C801CAFEBD55">
    <w:name w:val="78C7762CB36D494E8252C801CAFEBD55"/>
  </w:style>
  <w:style w:type="paragraph" w:customStyle="1" w:styleId="167CA502B6E94E2E938C33368E112E22">
    <w:name w:val="167CA502B6E94E2E938C33368E112E22"/>
  </w:style>
  <w:style w:type="paragraph" w:customStyle="1" w:styleId="960990695BB04E739A92068C186CE6BD">
    <w:name w:val="960990695BB04E739A92068C186CE6BD"/>
  </w:style>
  <w:style w:type="paragraph" w:customStyle="1" w:styleId="CAB02063CEE44BBDBDE01A4F5CBC7162">
    <w:name w:val="CAB02063CEE44BBDBDE01A4F5CBC7162"/>
  </w:style>
  <w:style w:type="paragraph" w:customStyle="1" w:styleId="7635F3E563B64C9FAD732B60E493176A">
    <w:name w:val="7635F3E563B64C9FAD732B60E493176A"/>
  </w:style>
  <w:style w:type="paragraph" w:customStyle="1" w:styleId="92B4039D979A423D89ED173D376C3CA3">
    <w:name w:val="92B4039D979A423D89ED173D376C3CA3"/>
  </w:style>
  <w:style w:type="paragraph" w:customStyle="1" w:styleId="D6F45E1262BD461CB0536281768272C3">
    <w:name w:val="D6F45E1262BD461CB0536281768272C3"/>
  </w:style>
  <w:style w:type="paragraph" w:customStyle="1" w:styleId="F69AD2E8FEED4FD689E2C9DF94A191B1">
    <w:name w:val="F69AD2E8FEED4FD689E2C9DF94A191B1"/>
  </w:style>
  <w:style w:type="paragraph" w:customStyle="1" w:styleId="E986E9EEE1634A4FB184FCEC6390F0D2">
    <w:name w:val="E986E9EEE1634A4FB184FCEC6390F0D2"/>
  </w:style>
  <w:style w:type="paragraph" w:customStyle="1" w:styleId="38931CAAF3DD48248C5F5F69FBD045D9">
    <w:name w:val="38931CAAF3DD48248C5F5F69FBD045D9"/>
  </w:style>
  <w:style w:type="paragraph" w:customStyle="1" w:styleId="ECE0BBF1D9B24139830029AFFA5C4266">
    <w:name w:val="ECE0BBF1D9B24139830029AFFA5C4266"/>
  </w:style>
  <w:style w:type="paragraph" w:customStyle="1" w:styleId="6342CEA28BB945498E1F118DF6EA2071">
    <w:name w:val="6342CEA28BB945498E1F118DF6EA2071"/>
  </w:style>
  <w:style w:type="paragraph" w:customStyle="1" w:styleId="8E34951ED9D04867975B589D2E1151FD">
    <w:name w:val="8E34951ED9D04867975B589D2E1151FD"/>
  </w:style>
  <w:style w:type="paragraph" w:customStyle="1" w:styleId="914E5A85411040BDAF82487BE292DC7D">
    <w:name w:val="914E5A85411040BDAF82487BE292DC7D"/>
  </w:style>
  <w:style w:type="paragraph" w:customStyle="1" w:styleId="51F9AFF5BE52460D8CE3727337879FA6">
    <w:name w:val="51F9AFF5BE52460D8CE3727337879FA6"/>
  </w:style>
  <w:style w:type="paragraph" w:customStyle="1" w:styleId="E9A04157EBB842018D940823B0E7F02E">
    <w:name w:val="E9A04157EBB842018D940823B0E7F02E"/>
  </w:style>
  <w:style w:type="paragraph" w:customStyle="1" w:styleId="3B3FA675B1204AADA423227CAEE6B5D2">
    <w:name w:val="3B3FA675B1204AADA423227CAEE6B5D2"/>
  </w:style>
  <w:style w:type="paragraph" w:customStyle="1" w:styleId="5457C5D42C0B411290B7FA9E8B852DCA">
    <w:name w:val="5457C5D42C0B411290B7FA9E8B852DCA"/>
  </w:style>
  <w:style w:type="paragraph" w:customStyle="1" w:styleId="F4E403EB35DA43B39411391DD33C1E94">
    <w:name w:val="F4E403EB35DA43B39411391DD33C1E94"/>
  </w:style>
  <w:style w:type="paragraph" w:customStyle="1" w:styleId="A4562D6164D24934BB27C390809C581F">
    <w:name w:val="A4562D6164D24934BB27C390809C581F"/>
  </w:style>
  <w:style w:type="paragraph" w:customStyle="1" w:styleId="6711706D7E3D4F66A340766650826642">
    <w:name w:val="6711706D7E3D4F66A340766650826642"/>
  </w:style>
  <w:style w:type="paragraph" w:customStyle="1" w:styleId="EFD98493AB364C17B1AB5E4F4E041D8D">
    <w:name w:val="EFD98493AB364C17B1AB5E4F4E041D8D"/>
  </w:style>
  <w:style w:type="paragraph" w:customStyle="1" w:styleId="5660A5F65DF6412EA8EE9B6079B1125F">
    <w:name w:val="5660A5F65DF6412EA8EE9B6079B1125F"/>
  </w:style>
  <w:style w:type="paragraph" w:customStyle="1" w:styleId="C838CBB5E71D412FBEF4493D13CAA90C">
    <w:name w:val="C838CBB5E71D412FBEF4493D13CAA90C"/>
  </w:style>
  <w:style w:type="paragraph" w:customStyle="1" w:styleId="2364F0E91AAC464D92C895B3AD02538F">
    <w:name w:val="2364F0E91AAC464D92C895B3AD02538F"/>
  </w:style>
  <w:style w:type="paragraph" w:customStyle="1" w:styleId="FE32E3929F5A4243ADF11F50B2AAAADC">
    <w:name w:val="FE32E3929F5A4243ADF11F50B2AAAADC"/>
  </w:style>
  <w:style w:type="paragraph" w:customStyle="1" w:styleId="D3A9D5067C694E3D85AEB358F15CDFC8">
    <w:name w:val="D3A9D5067C694E3D85AEB358F15CDFC8"/>
  </w:style>
  <w:style w:type="paragraph" w:customStyle="1" w:styleId="DC86067BC4324F7DB52C48A764831999">
    <w:name w:val="DC86067BC4324F7DB52C48A764831999"/>
  </w:style>
  <w:style w:type="paragraph" w:customStyle="1" w:styleId="E9AEB770DD804BF996CD6CBC06194CCF">
    <w:name w:val="E9AEB770DD804BF996CD6CBC06194CCF"/>
  </w:style>
  <w:style w:type="paragraph" w:customStyle="1" w:styleId="7F845F0A3C6C4F55AA0DF64B28856D25">
    <w:name w:val="7F845F0A3C6C4F55AA0DF64B28856D25"/>
  </w:style>
  <w:style w:type="paragraph" w:customStyle="1" w:styleId="E17B7375595D419E82C3C6C247813309">
    <w:name w:val="E17B7375595D419E82C3C6C247813309"/>
  </w:style>
  <w:style w:type="paragraph" w:customStyle="1" w:styleId="6B5D9DBF82664F5EA9EEB157FEA299A2">
    <w:name w:val="6B5D9DBF82664F5EA9EEB157FEA299A2"/>
  </w:style>
  <w:style w:type="paragraph" w:customStyle="1" w:styleId="53BC544B2F6848ED8282C5C41F5D8EE9">
    <w:name w:val="53BC544B2F6848ED8282C5C41F5D8EE9"/>
  </w:style>
  <w:style w:type="paragraph" w:customStyle="1" w:styleId="BFD4573F76D64A389EA6F95FA7A12AC5">
    <w:name w:val="BFD4573F76D64A389EA6F95FA7A12AC5"/>
  </w:style>
  <w:style w:type="paragraph" w:customStyle="1" w:styleId="091AA4173065432C962D43177737521A">
    <w:name w:val="091AA4173065432C962D43177737521A"/>
  </w:style>
  <w:style w:type="paragraph" w:customStyle="1" w:styleId="7672D4E57E7D463B8BE5714D1F6C6BCD">
    <w:name w:val="7672D4E57E7D463B8BE5714D1F6C6BCD"/>
  </w:style>
  <w:style w:type="paragraph" w:customStyle="1" w:styleId="C300D91CBA8749D5B82AA5E7D1125146">
    <w:name w:val="C300D91CBA8749D5B82AA5E7D1125146"/>
  </w:style>
  <w:style w:type="paragraph" w:customStyle="1" w:styleId="B697FE8B4653413C9127253D86E9A3A2">
    <w:name w:val="B697FE8B4653413C9127253D86E9A3A2"/>
  </w:style>
  <w:style w:type="paragraph" w:customStyle="1" w:styleId="608243DF5A9947808EB1A593A4928453">
    <w:name w:val="608243DF5A9947808EB1A593A4928453"/>
  </w:style>
  <w:style w:type="paragraph" w:customStyle="1" w:styleId="71B9587ADC174450BC411E8B8944ACBC">
    <w:name w:val="71B9587ADC174450BC411E8B8944ACBC"/>
  </w:style>
  <w:style w:type="paragraph" w:customStyle="1" w:styleId="0ABE66CCD4734DF4834FD9E61BAE4723">
    <w:name w:val="0ABE66CCD4734DF4834FD9E61BAE4723"/>
  </w:style>
  <w:style w:type="paragraph" w:customStyle="1" w:styleId="8750484E50AC4D8DA3CE567275A7EC32">
    <w:name w:val="8750484E50AC4D8DA3CE567275A7EC32"/>
  </w:style>
  <w:style w:type="paragraph" w:customStyle="1" w:styleId="AC3485544EDA4E528267DA7392C8C3F2">
    <w:name w:val="AC3485544EDA4E528267DA7392C8C3F2"/>
  </w:style>
  <w:style w:type="paragraph" w:customStyle="1" w:styleId="0A261B61EF754282B6B1112B7A1BA849">
    <w:name w:val="0A261B61EF754282B6B1112B7A1BA849"/>
  </w:style>
  <w:style w:type="paragraph" w:customStyle="1" w:styleId="8EEBAE5FF08C46CB9C32446D88D7D78B">
    <w:name w:val="8EEBAE5FF08C46CB9C32446D88D7D78B"/>
  </w:style>
  <w:style w:type="paragraph" w:customStyle="1" w:styleId="EA5E707650784F3D9683F4812D83C003">
    <w:name w:val="EA5E707650784F3D9683F4812D83C003"/>
  </w:style>
  <w:style w:type="paragraph" w:customStyle="1" w:styleId="5FE693113B784B588812203B6F241035">
    <w:name w:val="5FE693113B784B588812203B6F241035"/>
  </w:style>
  <w:style w:type="paragraph" w:customStyle="1" w:styleId="35E073AE69084A45A4392BC716829700">
    <w:name w:val="35E073AE69084A45A4392BC716829700"/>
  </w:style>
  <w:style w:type="character" w:styleId="Strong">
    <w:name w:val="Strong"/>
    <w:basedOn w:val="DefaultParagraphFont"/>
    <w:uiPriority w:val="1"/>
    <w:qFormat/>
    <w:rPr>
      <w:b/>
      <w:bCs/>
    </w:rPr>
  </w:style>
  <w:style w:type="paragraph" w:customStyle="1" w:styleId="676E5BFF89754B14BC73EEFB3A0DCCE6">
    <w:name w:val="676E5BFF89754B14BC73EEFB3A0DCCE6"/>
  </w:style>
  <w:style w:type="paragraph" w:customStyle="1" w:styleId="561DF27683F44A649309725DA3B38EEC">
    <w:name w:val="561DF27683F44A649309725DA3B38EEC"/>
  </w:style>
  <w:style w:type="paragraph" w:customStyle="1" w:styleId="681B3084EACD40FD8145469873158C26">
    <w:name w:val="681B3084EACD40FD8145469873158C26"/>
  </w:style>
  <w:style w:type="paragraph" w:customStyle="1" w:styleId="5B384A7846F94768BA7B56BE9A780F3F">
    <w:name w:val="5B384A7846F94768BA7B56BE9A780F3F"/>
  </w:style>
  <w:style w:type="paragraph" w:customStyle="1" w:styleId="961A85BB051A455C9308A18771F2238E">
    <w:name w:val="961A85BB051A455C9308A18771F2238E"/>
  </w:style>
  <w:style w:type="paragraph" w:customStyle="1" w:styleId="F33FBBD57D494ADAA09E0E91BC76739B">
    <w:name w:val="F33FBBD57D494ADAA09E0E91BC76739B"/>
  </w:style>
  <w:style w:type="paragraph" w:customStyle="1" w:styleId="537C7BD7820448108B6D7FF2ECC928CE">
    <w:name w:val="537C7BD7820448108B6D7FF2ECC928CE"/>
  </w:style>
  <w:style w:type="paragraph" w:customStyle="1" w:styleId="B68D8D46AE004F0D851360E8BACD42C2">
    <w:name w:val="B68D8D46AE004F0D851360E8BACD42C2"/>
  </w:style>
  <w:style w:type="paragraph" w:customStyle="1" w:styleId="194AE5698093432EAAAA5BF36B44B263">
    <w:name w:val="194AE5698093432EAAAA5BF36B44B263"/>
  </w:style>
  <w:style w:type="paragraph" w:customStyle="1" w:styleId="E2DF97FED9E44EAFB3C2DA5D7F414AD4">
    <w:name w:val="E2DF97FED9E44EAFB3C2DA5D7F414AD4"/>
  </w:style>
  <w:style w:type="paragraph" w:customStyle="1" w:styleId="BFFDDDDA0DB2440E983F30135B41BA31">
    <w:name w:val="BFFDDDDA0DB2440E983F30135B41BA31"/>
  </w:style>
  <w:style w:type="paragraph" w:customStyle="1" w:styleId="496A271E249F4292ABF7FEB9BF3B1045">
    <w:name w:val="496A271E249F4292ABF7FEB9BF3B1045"/>
  </w:style>
  <w:style w:type="paragraph" w:customStyle="1" w:styleId="275E079D767B4B439AF09662D4E4C5A0">
    <w:name w:val="275E079D767B4B439AF09662D4E4C5A0"/>
  </w:style>
  <w:style w:type="paragraph" w:customStyle="1" w:styleId="9F2A08C806AF4D629E83F37C060A41AD">
    <w:name w:val="9F2A08C806AF4D629E83F37C060A41AD"/>
  </w:style>
  <w:style w:type="paragraph" w:customStyle="1" w:styleId="BFA3E56F734542D5B6A35CB7C6FEC333">
    <w:name w:val="BFA3E56F734542D5B6A35CB7C6FEC333"/>
  </w:style>
  <w:style w:type="paragraph" w:customStyle="1" w:styleId="7B9828AF56AE4DA8976F502975B61B33">
    <w:name w:val="7B9828AF56AE4DA8976F502975B61B33"/>
  </w:style>
  <w:style w:type="paragraph" w:customStyle="1" w:styleId="1C73C88309A8469C9F388F6909134474">
    <w:name w:val="1C73C88309A8469C9F388F6909134474"/>
  </w:style>
  <w:style w:type="paragraph" w:customStyle="1" w:styleId="32DBA3E177944FB98B853A59D58BA7D4">
    <w:name w:val="32DBA3E177944FB98B853A59D58BA7D4"/>
  </w:style>
  <w:style w:type="paragraph" w:customStyle="1" w:styleId="C6CA4BE688AE4757B211B115A3192C6A">
    <w:name w:val="C6CA4BE688AE4757B211B115A3192C6A"/>
  </w:style>
  <w:style w:type="paragraph" w:customStyle="1" w:styleId="05A94F493A3649C6A24F32544F9A789E">
    <w:name w:val="05A94F493A3649C6A24F32544F9A789E"/>
  </w:style>
  <w:style w:type="paragraph" w:customStyle="1" w:styleId="E9FECB6C55D249FFA54D6224EA50BC29">
    <w:name w:val="E9FECB6C55D249FFA54D6224EA50BC29"/>
  </w:style>
  <w:style w:type="paragraph" w:customStyle="1" w:styleId="3A389E693CCD413FAF26E4C02B59B39C">
    <w:name w:val="3A389E693CCD413FAF26E4C02B59B39C"/>
  </w:style>
  <w:style w:type="paragraph" w:customStyle="1" w:styleId="18CB52BC5C0549AEB70E51AE752BA806">
    <w:name w:val="18CB52BC5C0549AEB70E51AE752BA806"/>
  </w:style>
  <w:style w:type="paragraph" w:customStyle="1" w:styleId="817388DD97364A2DA46B69F5662F1B9E">
    <w:name w:val="817388DD97364A2DA46B69F5662F1B9E"/>
  </w:style>
  <w:style w:type="paragraph" w:customStyle="1" w:styleId="9DDED2D0ABD24C8685D56B179AF63958">
    <w:name w:val="9DDED2D0ABD24C8685D56B179AF63958"/>
  </w:style>
  <w:style w:type="paragraph" w:customStyle="1" w:styleId="A6EAE21B1722421CB2AC71DAA14FF435">
    <w:name w:val="A6EAE21B1722421CB2AC71DAA14FF435"/>
  </w:style>
  <w:style w:type="paragraph" w:customStyle="1" w:styleId="75ED0D000C024EE1AE880D9EA6A2AF9D">
    <w:name w:val="75ED0D000C024EE1AE880D9EA6A2AF9D"/>
  </w:style>
  <w:style w:type="paragraph" w:customStyle="1" w:styleId="52BB5DD38AEF46D894B3651C894B19C6">
    <w:name w:val="52BB5DD38AEF46D894B3651C894B19C6"/>
  </w:style>
  <w:style w:type="paragraph" w:customStyle="1" w:styleId="775FA02B7850479EA4F90C1BE14E7FCA">
    <w:name w:val="775FA02B7850479EA4F90C1BE14E7FCA"/>
  </w:style>
  <w:style w:type="paragraph" w:customStyle="1" w:styleId="C594964F84B34D188DFDE1C1A101C0E4">
    <w:name w:val="C594964F84B34D188DFDE1C1A101C0E4"/>
  </w:style>
  <w:style w:type="paragraph" w:customStyle="1" w:styleId="CEBD9361FBCE463DA8D8E279D888C398">
    <w:name w:val="CEBD9361FBCE463DA8D8E279D888C398"/>
  </w:style>
  <w:style w:type="paragraph" w:customStyle="1" w:styleId="99335F2310CC48AEBB62798910CE2667">
    <w:name w:val="99335F2310CC48AEBB62798910CE2667"/>
  </w:style>
  <w:style w:type="paragraph" w:customStyle="1" w:styleId="E6DB2203D0DD4D38B7F7ED99B8A7EFDC">
    <w:name w:val="E6DB2203D0DD4D38B7F7ED99B8A7EFDC"/>
  </w:style>
  <w:style w:type="paragraph" w:customStyle="1" w:styleId="BD3752D5D65440C3A39B8331F91AA7F3">
    <w:name w:val="BD3752D5D65440C3A39B8331F91AA7F3"/>
  </w:style>
  <w:style w:type="paragraph" w:customStyle="1" w:styleId="3C9CDB10DA0D4856BE217AF6CC8BDCA3">
    <w:name w:val="3C9CDB10DA0D4856BE217AF6CC8BDCA3"/>
  </w:style>
  <w:style w:type="paragraph" w:customStyle="1" w:styleId="03EF7CFF528E42EC92C3BC1476188807">
    <w:name w:val="03EF7CFF528E42EC92C3BC1476188807"/>
  </w:style>
  <w:style w:type="paragraph" w:customStyle="1" w:styleId="0BDB9EB4BE1B40A5BE3296E31DCF90F6">
    <w:name w:val="0BDB9EB4BE1B40A5BE3296E31DCF90F6"/>
  </w:style>
  <w:style w:type="paragraph" w:customStyle="1" w:styleId="5D2EA17B5C9D43AD94F5B0A8F5FC5151">
    <w:name w:val="5D2EA17B5C9D43AD94F5B0A8F5FC5151"/>
  </w:style>
  <w:style w:type="paragraph" w:customStyle="1" w:styleId="A3C1ADB816FC4DE193BDFBAA61E57F61">
    <w:name w:val="A3C1ADB816FC4DE193BDFBAA61E57F61"/>
  </w:style>
  <w:style w:type="paragraph" w:customStyle="1" w:styleId="8AAA581923B9465E9BDE53EADA41C503">
    <w:name w:val="8AAA581923B9465E9BDE53EADA41C503"/>
  </w:style>
  <w:style w:type="paragraph" w:customStyle="1" w:styleId="07B90A00B8A04FEDB0FA18AA32D251CD">
    <w:name w:val="07B90A00B8A04FEDB0FA18AA32D251CD"/>
  </w:style>
  <w:style w:type="paragraph" w:customStyle="1" w:styleId="F493A3D8531C417283B13D682E1FBA43">
    <w:name w:val="F493A3D8531C417283B13D682E1FBA43"/>
  </w:style>
  <w:style w:type="paragraph" w:customStyle="1" w:styleId="D392CD74E85B41D6B790694F3E74A899">
    <w:name w:val="D392CD74E85B41D6B790694F3E74A899"/>
  </w:style>
  <w:style w:type="paragraph" w:customStyle="1" w:styleId="2C72F1F746DC401BB61B1A4E3EDCD0C1">
    <w:name w:val="2C72F1F746DC401BB61B1A4E3EDCD0C1"/>
  </w:style>
  <w:style w:type="paragraph" w:customStyle="1" w:styleId="D364EFAF8A0A483EBBBF678E500902B3">
    <w:name w:val="D364EFAF8A0A483EBBBF678E500902B3"/>
  </w:style>
  <w:style w:type="paragraph" w:customStyle="1" w:styleId="8F9010CF1C234527BFF972346658CD34">
    <w:name w:val="8F9010CF1C234527BFF972346658CD34"/>
  </w:style>
  <w:style w:type="paragraph" w:customStyle="1" w:styleId="C1FF8FF0CBA34227876DADC8D0E39201">
    <w:name w:val="C1FF8FF0CBA34227876DADC8D0E39201"/>
  </w:style>
  <w:style w:type="paragraph" w:customStyle="1" w:styleId="98E9CA9B74754B178CF66EFC2DFFD434">
    <w:name w:val="98E9CA9B74754B178CF66EFC2DFFD434"/>
  </w:style>
  <w:style w:type="paragraph" w:customStyle="1" w:styleId="A68C7BC934484411B9F32E30F0FB039D">
    <w:name w:val="A68C7BC934484411B9F32E30F0FB039D"/>
  </w:style>
  <w:style w:type="paragraph" w:customStyle="1" w:styleId="C17AE84CB585402BA3A39B8F5EC43B72">
    <w:name w:val="C17AE84CB585402BA3A39B8F5EC43B72"/>
  </w:style>
  <w:style w:type="paragraph" w:customStyle="1" w:styleId="29732ED07FEC450AA2239811E4C5E7DC">
    <w:name w:val="29732ED07FEC450AA2239811E4C5E7DC"/>
  </w:style>
  <w:style w:type="paragraph" w:customStyle="1" w:styleId="EE1A66F195BC48E48377F4F8EB15BC39">
    <w:name w:val="EE1A66F195BC48E48377F4F8EB15BC39"/>
  </w:style>
  <w:style w:type="paragraph" w:customStyle="1" w:styleId="F950A479794C4E0B94FFA1AFD51A6DE7">
    <w:name w:val="F950A479794C4E0B94FFA1AFD51A6DE7"/>
  </w:style>
  <w:style w:type="paragraph" w:customStyle="1" w:styleId="0D21FE7EBEAF48CD92E1759D700DDE34">
    <w:name w:val="0D21FE7EBEAF48CD92E1759D700DDE34"/>
  </w:style>
  <w:style w:type="paragraph" w:customStyle="1" w:styleId="E46A3D167DBB4D1D88A892D733A7F8B5">
    <w:name w:val="E46A3D167DBB4D1D88A892D733A7F8B5"/>
  </w:style>
  <w:style w:type="paragraph" w:customStyle="1" w:styleId="BB4AFF6900034ADBB60FD1B940ACAB3A">
    <w:name w:val="BB4AFF6900034ADBB60FD1B940ACAB3A"/>
  </w:style>
  <w:style w:type="paragraph" w:customStyle="1" w:styleId="3AC7CDE3FC94443DBA9E261FE4667DB3">
    <w:name w:val="3AC7CDE3FC94443DBA9E261FE4667DB3"/>
  </w:style>
  <w:style w:type="paragraph" w:customStyle="1" w:styleId="3125200A530D4705B6D354B17E17B3BD">
    <w:name w:val="3125200A530D4705B6D354B17E17B3BD"/>
  </w:style>
  <w:style w:type="paragraph" w:customStyle="1" w:styleId="648B9D0070B5475A841070262CD898C1">
    <w:name w:val="648B9D0070B5475A841070262CD898C1"/>
  </w:style>
  <w:style w:type="paragraph" w:customStyle="1" w:styleId="2FD7BE8B24D249CF8ECE3D6E24A1D706">
    <w:name w:val="2FD7BE8B24D249CF8ECE3D6E24A1D706"/>
  </w:style>
  <w:style w:type="paragraph" w:customStyle="1" w:styleId="10874BF07CAA4A4AB2BE08B9E9DC213D">
    <w:name w:val="10874BF07CAA4A4AB2BE08B9E9DC213D"/>
  </w:style>
  <w:style w:type="paragraph" w:customStyle="1" w:styleId="D51BEFF306E24FCEB7A8729066E60CAA">
    <w:name w:val="D51BEFF306E24FCEB7A8729066E60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91</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keywords/>
  <dc:description>James</dc:description>
  <cp:lastModifiedBy>JAMES NELLY - STUDENT</cp:lastModifiedBy>
  <cp:revision>1</cp:revision>
  <dcterms:created xsi:type="dcterms:W3CDTF">2020-04-03T12:53:00Z</dcterms:created>
  <dcterms:modified xsi:type="dcterms:W3CDTF">2020-04-03T14:24:00Z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